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i w:val="false"/>
          <w:i w:val="false"/>
          <w:iCs w:val="false"/>
          <w:sz w:val="28"/>
          <w:szCs w:val="28"/>
        </w:rPr>
      </w:pPr>
      <w:r>
        <w:rPr>
          <w:rFonts w:ascii="Times New Roman" w:hAnsi="Times New Roman"/>
          <w:b/>
          <w:bCs/>
          <w:i w:val="false"/>
          <w:iCs w:val="false"/>
          <w:sz w:val="28"/>
          <w:szCs w:val="28"/>
        </w:rPr>
        <w:t>DSA LAB</w:t>
      </w:r>
    </w:p>
    <w:p>
      <w:pPr>
        <w:pStyle w:val="Normal"/>
        <w:bidi w:val="0"/>
        <w:jc w:val="center"/>
        <w:rPr>
          <w:rFonts w:ascii="Times New Roman" w:hAnsi="Times New Roman"/>
          <w:b/>
          <w:b/>
          <w:bCs/>
          <w:i w:val="false"/>
          <w:i w:val="false"/>
          <w:iCs w:val="false"/>
          <w:sz w:val="28"/>
          <w:szCs w:val="28"/>
        </w:rPr>
      </w:pPr>
      <w:r>
        <w:rPr>
          <w:rFonts w:ascii="Times New Roman" w:hAnsi="Times New Roman"/>
          <w:b/>
          <w:bCs/>
          <w:i w:val="false"/>
          <w:iCs w:val="false"/>
          <w:sz w:val="28"/>
          <w:szCs w:val="28"/>
        </w:rPr>
        <w:t>Lab Assignment number 1</w:t>
      </w:r>
      <w:r>
        <w:rPr>
          <w:rFonts w:ascii="Times New Roman" w:hAnsi="Times New Roman"/>
          <w:b/>
          <w:bCs/>
          <w:i w:val="false"/>
          <w:iCs w:val="false"/>
          <w:sz w:val="28"/>
          <w:szCs w:val="28"/>
        </w:rPr>
        <w:t>2</w:t>
      </w:r>
    </w:p>
    <w:p>
      <w:pPr>
        <w:pStyle w:val="Normal"/>
        <w:bidi w:val="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 xml:space="preserve">Name: </w:t>
      </w:r>
      <w:r>
        <w:rPr>
          <w:rFonts w:ascii="Times New Roman" w:hAnsi="Times New Roman"/>
          <w:b w:val="false"/>
          <w:bCs w:val="false"/>
          <w:i w:val="false"/>
          <w:iCs w:val="false"/>
          <w:sz w:val="24"/>
          <w:szCs w:val="28"/>
        </w:rPr>
        <w:t>Aamir Ansari</w:t>
        <w:tab/>
        <w:tab/>
        <w:tab/>
        <w:t xml:space="preserve"> </w:t>
      </w:r>
      <w:r>
        <w:rPr>
          <w:rFonts w:ascii="Times New Roman" w:hAnsi="Times New Roman"/>
          <w:b/>
          <w:bCs/>
          <w:i w:val="false"/>
          <w:iCs w:val="false"/>
          <w:sz w:val="28"/>
          <w:szCs w:val="28"/>
        </w:rPr>
        <w:t xml:space="preserve">Batch: </w:t>
      </w:r>
      <w:r>
        <w:rPr>
          <w:rFonts w:ascii="Times New Roman" w:hAnsi="Times New Roman"/>
          <w:b w:val="false"/>
          <w:bCs w:val="false"/>
          <w:i w:val="false"/>
          <w:iCs w:val="false"/>
          <w:sz w:val="24"/>
          <w:szCs w:val="28"/>
        </w:rPr>
        <w:t>A</w:t>
        <w:tab/>
        <w:tab/>
        <w:tab/>
        <w:tab/>
        <w:t xml:space="preserve">       </w:t>
      </w:r>
      <w:r>
        <w:rPr>
          <w:rFonts w:ascii="Times New Roman" w:hAnsi="Times New Roman"/>
          <w:b/>
          <w:bCs/>
          <w:i w:val="false"/>
          <w:iCs w:val="false"/>
          <w:sz w:val="28"/>
          <w:szCs w:val="28"/>
        </w:rPr>
        <w:t xml:space="preserve">Roll no: </w:t>
      </w:r>
      <w:r>
        <w:rPr>
          <w:rFonts w:ascii="Times New Roman" w:hAnsi="Times New Roman"/>
          <w:b w:val="false"/>
          <w:bCs w:val="false"/>
          <w:i w:val="false"/>
          <w:iCs w:val="false"/>
          <w:sz w:val="24"/>
          <w:szCs w:val="28"/>
        </w:rPr>
        <w:t>01</w:t>
      </w:r>
    </w:p>
    <w:p>
      <w:pPr>
        <w:pStyle w:val="Normal"/>
        <w:bidi w:val="0"/>
        <w:jc w:val="left"/>
        <w:rPr>
          <w:rFonts w:ascii="Times New Roman" w:hAnsi="Times New Roman"/>
          <w:b/>
          <w:b/>
          <w:bCs/>
          <w:i w:val="false"/>
          <w:i w:val="false"/>
          <w:iCs w:val="false"/>
          <w:sz w:val="28"/>
          <w:szCs w:val="28"/>
        </w:rPr>
      </w:pPr>
      <w:r>
        <w:rPr/>
      </w:r>
    </w:p>
    <w:p>
      <w:pPr>
        <w:pStyle w:val="Normal"/>
        <w:bidi w:val="0"/>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 xml:space="preserve">Aim: </w:t>
      </w:r>
      <w:r>
        <w:rPr>
          <w:rFonts w:cs="Times New Roman" w:ascii="Times New Roman" w:hAnsi="Times New Roman"/>
          <w:sz w:val="24"/>
          <w:szCs w:val="24"/>
        </w:rPr>
        <w:t>To implement Circular Doubly linked lists</w:t>
      </w:r>
    </w:p>
    <w:p>
      <w:pPr>
        <w:pStyle w:val="Normal"/>
        <w:spacing w:before="0" w:after="0"/>
        <w:jc w:val="both"/>
        <w:rPr>
          <w:rFonts w:ascii="Times New Roman" w:hAnsi="Times New Roman" w:cs="Times New Roman"/>
          <w:b/>
          <w:b/>
          <w:bCs/>
          <w:sz w:val="28"/>
          <w:szCs w:val="28"/>
          <w:u w:val="double"/>
        </w:rPr>
      </w:pPr>
      <w:r>
        <w:rPr>
          <w:rFonts w:cs="Times New Roman" w:ascii="Times New Roman" w:hAnsi="Times New Roman"/>
          <w:b/>
          <w:bCs/>
          <w:sz w:val="28"/>
          <w:szCs w:val="28"/>
          <w:u w:val="none"/>
        </w:rPr>
        <w:t>THEORY</w:t>
      </w:r>
      <w:r>
        <w:rPr>
          <w:rFonts w:cs="Times New Roman" w:ascii="Times New Roman" w:hAnsi="Times New Roman"/>
          <w:b/>
          <w:bCs/>
          <w:sz w:val="28"/>
          <w:szCs w:val="28"/>
          <w:u w:val="double"/>
        </w:rPr>
        <w:t>:</w:t>
      </w:r>
    </w:p>
    <w:p>
      <w:pPr>
        <w:pStyle w:val="Normal"/>
        <w:spacing w:before="0" w:after="0"/>
        <w:jc w:val="both"/>
        <w:rPr>
          <w:rFonts w:ascii="Times New Roman" w:hAnsi="Times New Roman" w:cs="Times New Roman"/>
          <w:b/>
          <w:b/>
          <w:bCs/>
          <w:sz w:val="24"/>
          <w:szCs w:val="24"/>
        </w:rPr>
      </w:pPr>
      <w:r>
        <w:rPr>
          <w:rFonts w:cs="Times New Roman" w:ascii="Times New Roman" w:hAnsi="Times New Roman"/>
          <w:b/>
          <w:bCs/>
          <w:sz w:val="24"/>
          <w:szCs w:val="24"/>
        </w:rPr>
        <w:t>Circular Doubly Linked List: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Circular Doubly Linked List is a linked list in which two consecutive elements are linked or connected by previous and next pointer and the last node points to first node by next pointer and also the first node points to last node by previous pointer.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bCs/>
          <w:sz w:val="28"/>
          <w:szCs w:val="28"/>
          <w:u w:val="double"/>
        </w:rPr>
      </w:pPr>
      <w:r>
        <w:rPr>
          <w:rFonts w:cs="Times New Roman" w:ascii="Times New Roman" w:hAnsi="Times New Roman"/>
          <w:b/>
          <w:bCs/>
          <w:sz w:val="28"/>
          <w:szCs w:val="28"/>
          <w:u w:val="none"/>
        </w:rPr>
        <w:t>ALGORITHM</w:t>
      </w:r>
      <w:r>
        <w:rPr>
          <w:rFonts w:cs="Times New Roman" w:ascii="Times New Roman" w:hAnsi="Times New Roman"/>
          <w:b/>
          <w:bCs/>
          <w:sz w:val="28"/>
          <w:szCs w:val="28"/>
          <w:u w:val="double"/>
        </w:rPr>
        <w:t>:</w:t>
      </w:r>
    </w:p>
    <w:p>
      <w:pPr>
        <w:pStyle w:val="Normal"/>
        <w:spacing w:before="0" w:after="0"/>
        <w:jc w:val="both"/>
        <w:rPr>
          <w:rFonts w:ascii="Times New Roman" w:hAnsi="Times New Roman" w:cs="Times New Roman"/>
          <w:sz w:val="24"/>
          <w:szCs w:val="24"/>
          <w:u w:val="single"/>
        </w:rPr>
      </w:pPr>
      <w:r>
        <w:rPr>
          <w:rFonts w:cs="Times New Roman" w:ascii="Times New Roman" w:hAnsi="Times New Roman"/>
          <w:sz w:val="24"/>
          <w:szCs w:val="24"/>
          <w:u w:val="single"/>
        </w:rPr>
        <w:t>1. INSERT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a)At a position: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[INITIALIZE] temp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IF POSITION == 1</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[INITIALIZE] ptr</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ptr-&gt;data = data</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ab/>
        <w:t>SET START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ab/>
        <w:t>SET START-&gt;next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ab/>
        <w:t>SET START-&gt;prev = NULL</w:t>
      </w:r>
    </w:p>
    <w:p>
      <w:pPr>
        <w:pStyle w:val="Normal"/>
        <w:spacing w:before="0" w:after="0"/>
        <w:ind w:left="1440" w:firstLine="720"/>
        <w:jc w:val="both"/>
        <w:rPr>
          <w:rFonts w:ascii="Times New Roman" w:hAnsi="Times New Roman" w:cs="Times New Roman"/>
          <w:sz w:val="24"/>
          <w:szCs w:val="24"/>
        </w:rPr>
      </w:pPr>
      <w:r>
        <w:rPr>
          <w:rFonts w:cs="Times New Roman" w:ascii="Times New Roman" w:hAnsi="Times New Roman"/>
          <w:sz w:val="24"/>
          <w:szCs w:val="24"/>
        </w:rPr>
        <w:t>SET START-&gt;next = START-&gt;prev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ab/>
        <w:t>Goto Step 10</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START-&gt;prev-&gt;next = ptr</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ptr-&gt;prev  = START-&gt;prev</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START-&gt;prev = ptr</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ptr-&gt;next = START</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START=ptr</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Goto Step 10</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 SET temp = 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4: SET i = 0</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5:Repaet step 6&amp;7 while i&lt;position-1 AND temp-&gt;next != 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6:</w:t>
        <w:tab/>
        <w:tab/>
        <w:t>SET temp = temp-&gt;next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7: </w:t>
        <w:tab/>
        <w:t>SET i++</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8: IF temp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“Less elements”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Goto Step 10</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9: ELSE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[INITIALIZE] ptr ,emp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SET ptr-&gt;data= data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SET emp=START</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Repeat step  while emp-&gt;data != val</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SET emp = emp-&gt;next</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ptr-&gt;next = emp-&gt;next</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ptr-&gt;prev = emp</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emp-&gt;next-&gt;prev = ptr</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emp-&gt;next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10:EXIT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b)Before a given value: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[INITIALIZE] ptr ,temp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SET ptr-&gt;data= data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 SET temp=START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4: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“LIST EMPTY”</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Goto Step 11</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5: Repeat step 6 while temp-&gt;data != val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6: </w:t>
        <w:tab/>
        <w:t>SET temp = temp-&gt;next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7: SET ptr-&gt;next = temp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8: SET ptr-&gt;prev = temp-&gt;prev</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9: SET temp-&gt;prev-&gt;next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10: SET temp-&gt;prev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11:EXIT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c)After a given Value: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[INITIALIZE] ptr ,temp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SET ptr-&gt;data= data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 SET temp=START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4: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“LIST EMPTY”</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Goto Step 11</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5: Repeat step 6 while temp-&gt;data != val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6: </w:t>
        <w:tab/>
        <w:t>SET temp = temp-&gt;next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7: SET ptr-&gt;next = temp-&gt;next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8: SET ptr-&gt;prev = temp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9: SET temp-&gt;next-&gt;prev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10: SET temp-&gt;next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11:EXIT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d)At the beginning</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[INITIALIZE]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SET ptr-&gt;data = data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SET START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SET START-&gt;next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SET START-&gt;prev = NULL</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START-&gt;next = START-&gt;prev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Goto Step 9</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4: SET START-&gt;prev-&gt;next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5: SET ptr-&gt;prev  = START-&gt;prev</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6: SET START-&gt;prev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7: SET ptr-&gt;next = 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8: SET START=ptr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9: 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e)At the end</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[INITIALIZE] ptr,temp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SET ptr-&gt;data = data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SET START = ptr</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START-&gt;next = START-&gt;prev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Goto Step 5</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4: ELSE </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temp = START</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Repeat step while temp-&gt;next != START</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ab/>
        <w:t>temp = temp-&gt;next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SET temp-&gt;next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SET ptr -&gt;prev=temp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SET START -&gt; prev = ptr</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ptr -&gt; next = 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5: 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u w:val="single"/>
        </w:rPr>
      </w:pPr>
      <w:r>
        <w:rPr>
          <w:rFonts w:cs="Times New Roman" w:ascii="Times New Roman" w:hAnsi="Times New Roman"/>
          <w:sz w:val="24"/>
          <w:szCs w:val="24"/>
          <w:u w:val="single"/>
        </w:rPr>
        <w:t>2.DELETE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a)Value at a particular Position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"Linked list is already empty"</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Goto Step 12</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[INITIALIZE] *temp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 IF position == 1</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[INITIALIZE] ptr</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ptr=START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 xml:space="preserve">SET START = START-&gt;next </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START-&gt;prev = NULL</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free(ptr)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4: SET temp= START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5: SET i=0</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6:Repeat step 7 &amp;8 while i&lt;position-1 &amp;&amp; temp!=NULL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7: </w:t>
        <w:tab/>
        <w:t>SET temp = temp-&gt;next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8: </w:t>
        <w:tab/>
        <w:t>SET i++</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9: IF temp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“Less nodes”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Goto step 12</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11:ELSE</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[INITIALIZE] *ptr , *empty</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 xml:space="preserve">SET ptr= START </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Repeat step while ptr != temp-&gt;data</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SET ptr = ptr-&gt;next</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empty = ptr-&gt;next</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ptr-&gt;next = empty-&gt;next</w:t>
      </w:r>
    </w:p>
    <w:p>
      <w:pPr>
        <w:pStyle w:val="Normal"/>
        <w:spacing w:before="0" w:after="0"/>
        <w:ind w:left="1440" w:hanging="0"/>
        <w:jc w:val="both"/>
        <w:rPr>
          <w:rFonts w:ascii="Times New Roman" w:hAnsi="Times New Roman" w:cs="Times New Roman"/>
          <w:sz w:val="24"/>
          <w:szCs w:val="24"/>
        </w:rPr>
      </w:pPr>
      <w:r>
        <w:rPr>
          <w:rFonts w:cs="Times New Roman" w:ascii="Times New Roman" w:hAnsi="Times New Roman"/>
          <w:sz w:val="24"/>
          <w:szCs w:val="24"/>
        </w:rPr>
        <w:t>SET empty-&gt;next-&gt;prev = ptr</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free(empty)</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12:EXIT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b)Before a particular value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"Linked list is already empty"</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Goto Step 10</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[INITIALIZE] *ptr , *temp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3: SET ptr= START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4:Repeat step 5 while ptr-&gt;data != val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5: </w:t>
        <w:tab/>
        <w:t>SET ptr = ptr-&gt;next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6: SET temp = ptr-&gt;prev</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7: SET ptr-&gt;prev = temp-&gt;prev</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8: SET temp-&gt;prev-&gt;next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9: free(temp)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10:EXIT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c)After a particular value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"Linked list is already empty"</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Goto Step 10</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[INITIALIZE] *ptr , *temp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3: SET ptr= START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4:Repeat step 5 while ptr != val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5: </w:t>
        <w:tab/>
        <w:t>SET ptr = ptr-&gt;next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6: SET temp = ptr-&gt;next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7: SET ptr-&gt;next = temp-&gt;next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8: SET temp-&gt;next-&gt;prev =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9: free(temp)</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10:EXIT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d)Value at the beginning</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"List is empty"</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Goto Step 8</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[INITIALIZE] 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 SET ptr=START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4: SET ptr-&gt;prev-&gt;next = ptr-&gt;next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5: SET ptr-&gt;next-&gt;prev = ptr-&gt;prev</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6: SET START=START-&gt;next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7: free(ptr)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8: 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e)At the end</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"List is  empty"</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Goto Step 4</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ELSE IF START-&gt;next == 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SET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free(START)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 ELSE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[INITIALIZE] ptr = START</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Repeat while ptr -&gt; next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ab/>
        <w:t>SET ptr = ptr-&gt;next</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ptr-&gt;prev-&gt;next = 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SET START-&gt;prev = ptr-&gt;prev</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free(ptr)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4:EXIT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u w:val="single"/>
        </w:rPr>
      </w:pPr>
      <w:r>
        <w:rPr>
          <w:rFonts w:cs="Times New Roman" w:ascii="Times New Roman" w:hAnsi="Times New Roman"/>
          <w:sz w:val="24"/>
          <w:szCs w:val="24"/>
          <w:u w:val="single"/>
        </w:rPr>
        <w:t>3.UPDATE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a)Value at a given Position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"List is empty"</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Goto Step 7</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 IF position == 1</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SET START-&gt;data = data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4: SET temp= START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5: SET i=0</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6:Repeat step 7 &amp;8 while i&lt;position-1 &amp;&amp; temp!=NULL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7: </w:t>
        <w:tab/>
        <w:t>SET temp = temp-&gt;next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8: </w:t>
        <w:tab/>
        <w:t>SET i++</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9: IF temp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“Less nodes”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Goto step 12</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11:ELSE</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[INITIALIZE] *ptr=START</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Repeat step  while ptr-&gt;data != temp-&gt;data</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SET ptr = ptr-&gt;next</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 xml:space="preserve">SET ptr-&gt;next-&gt;data = data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12:EXIT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b)Before a particular value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"List is empty"</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Goto Step 6</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2: [INITIALIZE]  *ptr=START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3:Repeat step 4 while ptr-&gt;data != val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4: </w:t>
        <w:tab/>
        <w:t>ptr = ptr-&gt;next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5: SET ptr-&gt;prev-&gt;data = data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6:EXIT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c)After a particular value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"Linked list is already empty"</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Goto Step 6</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[INITIALIZE] *ptr=START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3:Repeat step 4 while ptr-&gt;data != val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4: </w:t>
        <w:tab/>
        <w:t>SET ptr = ptr-&gt;next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5:SET ptr-&gt;next-&gt;data = data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6: 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d)Value at the beginning</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"List is empty"</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Goto Step 3</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SET START-&gt;data = data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e)At the end</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"Linked list is already empty"</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Goto Step 4</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[INITIALIZE] *ptr=START-&gt;prev</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3:SET ptr-&gt;data = data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4:EXIT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u w:val="single"/>
        </w:rPr>
      </w:pPr>
      <w:r>
        <w:rPr>
          <w:rFonts w:cs="Times New Roman" w:ascii="Times New Roman" w:hAnsi="Times New Roman"/>
          <w:sz w:val="24"/>
          <w:szCs w:val="24"/>
          <w:u w:val="single"/>
        </w:rPr>
        <w:t>4.SEARCH</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IF START ==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"List is empty"</w:t>
      </w:r>
    </w:p>
    <w:p>
      <w:pPr>
        <w:pStyle w:val="Normal"/>
        <w:spacing w:before="0" w:after="0"/>
        <w:ind w:left="720" w:firstLine="720"/>
        <w:jc w:val="both"/>
        <w:rPr>
          <w:rFonts w:ascii="Times New Roman" w:hAnsi="Times New Roman" w:cs="Times New Roman"/>
          <w:sz w:val="24"/>
          <w:szCs w:val="24"/>
        </w:rPr>
      </w:pPr>
      <w:r>
        <w:rPr>
          <w:rFonts w:cs="Times New Roman" w:ascii="Times New Roman" w:hAnsi="Times New Roman"/>
          <w:sz w:val="24"/>
          <w:szCs w:val="24"/>
        </w:rPr>
        <w:t>Goto Step 9</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[INITIALIZE] *ptr = 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 SET count =1</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4: Repeat Step 5&amp;6 while ptr-&gt;data != data &amp;&amp; count&lt;=countNodes()+1</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5: </w:t>
        <w:tab/>
        <w:t>SET ptr = ptr-&gt;next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6:</w:t>
        <w:tab/>
        <w:tab/>
        <w:t>SET count=1</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7: IF count&gt;countNodes()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‘ELEMENT NOT FOUND’</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8: ELSE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b/>
        <w:tab/>
        <w:t>PRINT “Element found at the position”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9: 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u w:val="single"/>
        </w:rPr>
      </w:pPr>
      <w:r>
        <w:rPr>
          <w:rFonts w:cs="Times New Roman" w:ascii="Times New Roman" w:hAnsi="Times New Roman"/>
          <w:sz w:val="24"/>
          <w:szCs w:val="24"/>
          <w:u w:val="single"/>
        </w:rPr>
        <w:t>5.COUNT NODES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 INITIALIZE] *ptr = 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2: SET count = 1</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3:Repeat step 4&amp;5 while ptr-&gt;next !=NULL</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4: </w:t>
        <w:tab/>
        <w:t>SET count++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5: </w:t>
        <w:tab/>
        <w:t>SET ptr=ptr-&gt;next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6 :RETURN count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7:EXIT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u w:val="single"/>
        </w:rPr>
      </w:pPr>
      <w:r>
        <w:rPr>
          <w:rFonts w:cs="Times New Roman" w:ascii="Times New Roman" w:hAnsi="Times New Roman"/>
          <w:sz w:val="24"/>
          <w:szCs w:val="24"/>
          <w:u w:val="single"/>
        </w:rPr>
        <w:t>7.DISPLAY</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1:[INITIALIZE] *ptr =START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2:Repeat step 3&amp;4 while ptr != NULL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3: </w:t>
        <w:tab/>
        <w:t>PRINT (ptr-&gt;data)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Step 4: </w:t>
        <w:tab/>
        <w:t>SET ptr = ptr-&gt;next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5: PRINT (ptr-&gt;data)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Step 6: EXIT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
    </w:p>
    <w:sectPr>
      <w:type w:val="nextPage"/>
      <w:pgSz w:w="11906" w:h="16838"/>
      <w:pgMar w:left="1134" w:right="1134" w:header="0" w:top="851"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183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f223d9"/>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223d9"/>
    <w:rPr>
      <w:rFonts w:ascii="Times New Roman" w:hAnsi="Times New Roman" w:eastAsia="Times New Roman" w:cs="Times New Roman"/>
      <w:b/>
      <w:bCs/>
      <w:kern w:val="2"/>
      <w:sz w:val="48"/>
      <w:szCs w:val="48"/>
      <w:lang w:eastAsia="en-IN"/>
    </w:rPr>
  </w:style>
  <w:style w:type="character" w:styleId="Nje5zd" w:customStyle="1">
    <w:name w:val="nje5zd"/>
    <w:basedOn w:val="DefaultParagraphFont"/>
    <w:qFormat/>
    <w:rsid w:val="00f223d9"/>
    <w:rPr/>
  </w:style>
  <w:style w:type="character" w:styleId="HeaderChar" w:customStyle="1">
    <w:name w:val="Header Char"/>
    <w:basedOn w:val="DefaultParagraphFont"/>
    <w:link w:val="Header"/>
    <w:uiPriority w:val="99"/>
    <w:qFormat/>
    <w:rsid w:val="00052c38"/>
    <w:rPr/>
  </w:style>
  <w:style w:type="character" w:styleId="FooterChar" w:customStyle="1">
    <w:name w:val="Footer Char"/>
    <w:basedOn w:val="DefaultParagraphFont"/>
    <w:link w:val="Footer"/>
    <w:uiPriority w:val="99"/>
    <w:qFormat/>
    <w:rsid w:val="00052c3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052c3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52c38"/>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1d05b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Experiment</Template>
  <TotalTime>2057</TotalTime>
  <Application>LibreOffice/7.0.2.2$Windows_X86_64 LibreOffice_project/8349ace3c3162073abd90d81fd06dcfb6b36b994</Application>
  <Pages>6</Pages>
  <Words>1220</Words>
  <Characters>5460</Characters>
  <CharactersWithSpaces>6565</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2020-10-02T19:28:00Z</dcterms:created>
  <dc:creator>ISHA GAWDE</dc:creator>
  <dc:description/>
  <dc:language>en-IN</dc:language>
  <cp:lastModifiedBy/>
  <cp:lastPrinted>2020-10-06T17:14:00Z</cp:lastPrinted>
  <dcterms:modified xsi:type="dcterms:W3CDTF">2020-12-06T20:57:25Z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